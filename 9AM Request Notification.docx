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2C" w:rsidRPr="00C67CA3" w:rsidRDefault="008E622C"/>
    <w:p w:rsidR="008E622C" w:rsidRPr="00C67CA3" w:rsidRDefault="008E622C">
      <w:pPr>
        <w:rPr>
          <w:b/>
          <w:sz w:val="28"/>
          <w:szCs w:val="28"/>
        </w:rPr>
      </w:pPr>
      <w:r w:rsidRPr="00C67CA3">
        <w:rPr>
          <w:b/>
          <w:sz w:val="28"/>
          <w:szCs w:val="28"/>
        </w:rPr>
        <w:t xml:space="preserve">Company: </w:t>
      </w:r>
      <w:r w:rsidR="00142CB2">
        <w:rPr>
          <w:sz w:val="28"/>
          <w:szCs w:val="28"/>
        </w:rPr>
        <w:t>University Libraries (OK)</w:t>
      </w:r>
    </w:p>
    <w:p w:rsidR="008E622C" w:rsidRPr="00C67CA3" w:rsidRDefault="008E622C"/>
    <w:p w:rsidR="006A3CB6" w:rsidRPr="00C67CA3" w:rsidRDefault="006A3CB6"/>
    <w:p w:rsidR="00142639" w:rsidRPr="00142639" w:rsidRDefault="00F438C8" w:rsidP="00142639">
      <w:pPr>
        <w:outlineLvl w:val="0"/>
        <w:rPr>
          <w:b/>
          <w:color w:val="FF0000"/>
        </w:rPr>
      </w:pPr>
      <w:r w:rsidRPr="00C67CA3">
        <w:rPr>
          <w:b/>
        </w:rPr>
        <w:t>N</w:t>
      </w:r>
      <w:r w:rsidR="006A3CB6" w:rsidRPr="00C67CA3">
        <w:rPr>
          <w:b/>
        </w:rPr>
        <w:t>otification Type</w:t>
      </w:r>
      <w:r w:rsidR="00357A46" w:rsidRPr="00C67CA3">
        <w:rPr>
          <w:b/>
        </w:rPr>
        <w:t xml:space="preserve">: </w:t>
      </w:r>
      <w:r w:rsidR="00142639" w:rsidRPr="00142639">
        <w:rPr>
          <w:b/>
          <w:color w:val="FF0000"/>
        </w:rPr>
        <w:t>BOXED_9AM</w:t>
      </w:r>
    </w:p>
    <w:p w:rsidR="00357A46" w:rsidRPr="00C67CA3" w:rsidRDefault="00357A46" w:rsidP="007C6B15">
      <w:pPr>
        <w:outlineLvl w:val="0"/>
        <w:rPr>
          <w:b/>
        </w:rPr>
      </w:pPr>
    </w:p>
    <w:p w:rsidR="008E622C" w:rsidRPr="00C67CA3" w:rsidRDefault="00907D6C" w:rsidP="007C6B15">
      <w:pPr>
        <w:outlineLvl w:val="0"/>
        <w:rPr>
          <w:b/>
        </w:rPr>
      </w:pPr>
      <w:r w:rsidRPr="00C67CA3">
        <w:rPr>
          <w:b/>
        </w:rPr>
        <w:tab/>
      </w:r>
      <w:r w:rsidRPr="00C67CA3">
        <w:rPr>
          <w:b/>
        </w:rPr>
        <w:tab/>
      </w:r>
      <w:r w:rsidRPr="00C67CA3">
        <w:rPr>
          <w:b/>
        </w:rPr>
        <w:tab/>
      </w:r>
      <w:r w:rsidRPr="00C67CA3">
        <w:rPr>
          <w:b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68"/>
        <w:gridCol w:w="1440"/>
        <w:gridCol w:w="8100"/>
      </w:tblGrid>
      <w:tr w:rsidR="00511AFF" w:rsidRPr="00C67CA3" w:rsidTr="002C6059"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511AFF" w:rsidRPr="00C67CA3" w:rsidRDefault="00511AFF" w:rsidP="002C6059">
            <w:pPr>
              <w:spacing w:after="60"/>
            </w:pPr>
          </w:p>
        </w:tc>
        <w:tc>
          <w:tcPr>
            <w:tcW w:w="144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11AFF" w:rsidRPr="00C67CA3" w:rsidRDefault="00511AFF" w:rsidP="002C6059">
            <w:pPr>
              <w:spacing w:after="60"/>
            </w:pPr>
            <w:r w:rsidRPr="00C67CA3">
              <w:t>Notes:</w:t>
            </w:r>
          </w:p>
        </w:tc>
        <w:tc>
          <w:tcPr>
            <w:tcW w:w="81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142CB2" w:rsidRPr="00C67CA3" w:rsidRDefault="00142CB2" w:rsidP="00142CB2">
            <w:pPr>
              <w:spacing w:after="60"/>
            </w:pPr>
            <w:r>
              <w:t>Provides a list of files that have been placed into boxes from the prior day.</w:t>
            </w:r>
          </w:p>
        </w:tc>
      </w:tr>
      <w:tr w:rsidR="00F438C8" w:rsidRPr="00C67CA3" w:rsidTr="002C6059"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438C8" w:rsidRPr="00C67CA3" w:rsidRDefault="00F438C8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F438C8" w:rsidRPr="00C67CA3" w:rsidRDefault="00F438C8" w:rsidP="002C6059">
            <w:pPr>
              <w:spacing w:after="60"/>
            </w:pPr>
            <w:r w:rsidRPr="00C67CA3">
              <w:t>Query:</w:t>
            </w: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 REC_BARCODE AS "Barcode", REC_TITLE AS "Title", REC_UDF_CALL_NUMBER AS "Call Number", CAST(REC_DESC AS VARCHAR(255)) AS "Description"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REC_UDF_MMS_ID AS "MMS ID", CONVERT(VARCHAR,REC_DT_EVENT,101) AS "Boxed"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, BOX_LOCATION AS "Aisle Bay Shelf"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 RECORDS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LEFT JOIN BOXES ON BOX_BOXNO = REC_BOX_NO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 REC_DT_EVENT BETWEEN CONVERT(VARCHAR(10), Getdate()-1, 120) +' '+'09:00:00'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AND GETDATE()</w:t>
            </w:r>
          </w:p>
          <w:p w:rsidR="00873561" w:rsidRPr="00873561" w:rsidRDefault="00873561" w:rsidP="008735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AND (REC_STATE = 'A' OR REC_STATE = 'I')</w:t>
            </w:r>
          </w:p>
          <w:p w:rsidR="00F438C8" w:rsidRPr="00C67CA3" w:rsidRDefault="00873561" w:rsidP="00873561">
            <w:pPr>
              <w:spacing w:after="60"/>
            </w:pPr>
            <w:r w:rsidRPr="00873561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 BY REC_DT_EVENT</w:t>
            </w:r>
            <w:bookmarkStart w:id="0" w:name="_GoBack"/>
            <w:bookmarkEnd w:id="0"/>
          </w:p>
        </w:tc>
      </w:tr>
      <w:tr w:rsidR="00F438C8" w:rsidRPr="00C67CA3" w:rsidTr="002C6059">
        <w:tc>
          <w:tcPr>
            <w:tcW w:w="468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</w:tcPr>
          <w:p w:rsidR="00F438C8" w:rsidRPr="00C67CA3" w:rsidRDefault="00F438C8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F438C8" w:rsidRPr="00C67CA3" w:rsidRDefault="00F438C8" w:rsidP="002C6059">
            <w:pPr>
              <w:spacing w:after="60"/>
            </w:pPr>
            <w:r w:rsidRPr="00C67CA3">
              <w:t>Report Design:</w:t>
            </w: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</w:tcPr>
          <w:p w:rsidR="00F438C8" w:rsidRPr="00C67CA3" w:rsidRDefault="00F5740D" w:rsidP="002C6059">
            <w:pPr>
              <w:spacing w:after="60"/>
            </w:pPr>
            <w:r w:rsidRPr="00C67CA3">
              <w:t>See Below for Report File Name if Used</w:t>
            </w:r>
          </w:p>
        </w:tc>
      </w:tr>
    </w:tbl>
    <w:p w:rsidR="008E622C" w:rsidRPr="00C67CA3" w:rsidRDefault="008E622C"/>
    <w:p w:rsidR="008E622C" w:rsidRPr="00C67CA3" w:rsidRDefault="008E622C">
      <w:pPr>
        <w:rPr>
          <w:b/>
        </w:rPr>
      </w:pPr>
    </w:p>
    <w:p w:rsidR="008E622C" w:rsidRPr="00C67CA3" w:rsidRDefault="00F438C8" w:rsidP="007C6B15">
      <w:pPr>
        <w:outlineLvl w:val="0"/>
        <w:rPr>
          <w:b/>
        </w:rPr>
      </w:pPr>
      <w:r w:rsidRPr="00C67CA3">
        <w:rPr>
          <w:b/>
        </w:rPr>
        <w:t>Notification Rules</w:t>
      </w:r>
      <w:r w:rsidR="00907D6C" w:rsidRPr="00C67CA3">
        <w:rPr>
          <w:b/>
        </w:rPr>
        <w:tab/>
      </w:r>
      <w:r w:rsidR="00907D6C" w:rsidRPr="00C67CA3">
        <w:rPr>
          <w:b/>
        </w:rPr>
        <w:tab/>
      </w:r>
      <w:r w:rsidR="00907D6C" w:rsidRPr="00C67CA3">
        <w:rPr>
          <w:b/>
        </w:rPr>
        <w:tab/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440"/>
        <w:gridCol w:w="8100"/>
      </w:tblGrid>
      <w:tr w:rsidR="006A3CB6" w:rsidRPr="00C67CA3" w:rsidTr="002C6059">
        <w:trPr>
          <w:trHeight w:val="483"/>
        </w:trPr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6A3CB6" w:rsidRPr="00C67CA3" w:rsidRDefault="006A3CB6" w:rsidP="002C6059">
            <w:pPr>
              <w:spacing w:after="60"/>
            </w:pPr>
            <w:r w:rsidRPr="00C67CA3">
              <w:t>Rule Name</w:t>
            </w:r>
          </w:p>
        </w:tc>
        <w:tc>
          <w:tcPr>
            <w:tcW w:w="81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6A3CB6" w:rsidRPr="00C67CA3" w:rsidRDefault="00142639" w:rsidP="002C6059">
            <w:pPr>
              <w:spacing w:after="60"/>
            </w:pPr>
            <w:r w:rsidRPr="00142639">
              <w:rPr>
                <w:b/>
                <w:color w:val="FF0000"/>
              </w:rPr>
              <w:t>BOXED_9AM</w:t>
            </w:r>
          </w:p>
        </w:tc>
      </w:tr>
      <w:tr w:rsidR="006A3CB6" w:rsidRPr="00C67CA3" w:rsidTr="002C6059"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A3CB6" w:rsidRPr="00C67CA3" w:rsidRDefault="006A3CB6" w:rsidP="002C6059">
            <w:pPr>
              <w:spacing w:after="60"/>
            </w:pPr>
            <w:r w:rsidRPr="00C67CA3">
              <w:t>Linked Types</w:t>
            </w:r>
            <w:r w:rsidR="008149C0" w:rsidRPr="00C67CA3">
              <w:t>:</w:t>
            </w:r>
          </w:p>
        </w:tc>
        <w:tc>
          <w:tcPr>
            <w:tcW w:w="810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6A3CB6" w:rsidRPr="00C67CA3" w:rsidRDefault="00142639" w:rsidP="002C6059">
            <w:pPr>
              <w:spacing w:after="60"/>
            </w:pPr>
            <w:r w:rsidRPr="00142639">
              <w:rPr>
                <w:b/>
                <w:color w:val="FF0000"/>
              </w:rPr>
              <w:t>BOXED_9AM</w:t>
            </w:r>
            <w:r w:rsidRPr="00C67CA3">
              <w:t xml:space="preserve"> </w:t>
            </w:r>
          </w:p>
        </w:tc>
      </w:tr>
      <w:tr w:rsidR="002C06CA" w:rsidRPr="00C67CA3" w:rsidTr="002C6059"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2C06CA" w:rsidRPr="00C67CA3" w:rsidRDefault="002C06CA" w:rsidP="002C6059">
            <w:pPr>
              <w:spacing w:after="60"/>
            </w:pPr>
          </w:p>
        </w:tc>
        <w:tc>
          <w:tcPr>
            <w:tcW w:w="9540" w:type="dxa"/>
            <w:gridSpan w:val="2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2C06CA" w:rsidRPr="002C6059" w:rsidRDefault="002C06CA" w:rsidP="002C6059">
            <w:pPr>
              <w:spacing w:after="60"/>
              <w:rPr>
                <w:b/>
                <w:sz w:val="20"/>
                <w:szCs w:val="20"/>
              </w:rPr>
            </w:pPr>
            <w:r w:rsidRPr="002C6059">
              <w:rPr>
                <w:b/>
                <w:sz w:val="20"/>
                <w:szCs w:val="20"/>
              </w:rPr>
              <w:t>Edit Rule Settings Button</w:t>
            </w:r>
          </w:p>
        </w:tc>
      </w:tr>
      <w:tr w:rsidR="00357A46" w:rsidRPr="00C67CA3" w:rsidTr="002C6059"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357A46" w:rsidRPr="00C67CA3" w:rsidRDefault="00357A46" w:rsidP="002C6059">
            <w:pPr>
              <w:spacing w:after="60"/>
            </w:pPr>
          </w:p>
        </w:tc>
        <w:tc>
          <w:tcPr>
            <w:tcW w:w="144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357A46" w:rsidRPr="00C67CA3" w:rsidRDefault="00357A46" w:rsidP="002C6059">
            <w:pPr>
              <w:spacing w:after="60"/>
            </w:pPr>
            <w:r w:rsidRPr="00C67CA3">
              <w:t>Sender:</w:t>
            </w:r>
          </w:p>
        </w:tc>
        <w:tc>
          <w:tcPr>
            <w:tcW w:w="810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357A46" w:rsidRPr="00C67CA3" w:rsidRDefault="00873561" w:rsidP="002C6059">
            <w:pPr>
              <w:spacing w:after="60"/>
            </w:pPr>
            <w:r>
              <w:t>TBD</w:t>
            </w:r>
            <w:r w:rsidR="00E11395" w:rsidRPr="00C67CA3">
              <w:t xml:space="preserve">   </w:t>
            </w:r>
            <w:r w:rsidR="00E11395" w:rsidRPr="002C6059">
              <w:rPr>
                <w:sz w:val="20"/>
                <w:szCs w:val="20"/>
              </w:rPr>
              <w:t>(Can Also Select User from List)</w:t>
            </w:r>
          </w:p>
        </w:tc>
      </w:tr>
      <w:tr w:rsidR="006A3CB6" w:rsidRPr="00C67CA3" w:rsidTr="002C6059">
        <w:tc>
          <w:tcPr>
            <w:tcW w:w="468" w:type="dxa"/>
            <w:tcBorders>
              <w:bottom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6A3CB6" w:rsidRPr="00C67CA3" w:rsidRDefault="00357A46" w:rsidP="002C6059">
            <w:pPr>
              <w:spacing w:after="60"/>
            </w:pPr>
            <w:r w:rsidRPr="00C67CA3">
              <w:t>Subject</w:t>
            </w:r>
            <w:r w:rsidR="006A3CB6" w:rsidRPr="00C67CA3">
              <w:t>:</w:t>
            </w:r>
          </w:p>
        </w:tc>
        <w:tc>
          <w:tcPr>
            <w:tcW w:w="810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6A3CB6" w:rsidRPr="00072024" w:rsidRDefault="00873561" w:rsidP="002C6059">
            <w:pPr>
              <w:spacing w:after="60"/>
            </w:pPr>
            <w:r>
              <w:t>TBD (9am Boxed Report?)</w:t>
            </w:r>
          </w:p>
        </w:tc>
      </w:tr>
      <w:tr w:rsidR="006A3CB6" w:rsidRPr="00C67CA3" w:rsidTr="002C6059"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6A3CB6" w:rsidRPr="00C67CA3" w:rsidRDefault="00511AFF" w:rsidP="002C6059">
            <w:pPr>
              <w:spacing w:after="60"/>
            </w:pPr>
            <w:r w:rsidRPr="00C67CA3">
              <w:t>Message</w:t>
            </w:r>
            <w:r w:rsidR="008149C0" w:rsidRPr="00C67CA3">
              <w:t>:</w:t>
            </w: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6A3CB6" w:rsidRPr="009C71F9" w:rsidRDefault="00873561" w:rsidP="00F1557C">
            <w:pPr>
              <w:spacing w:after="60"/>
            </w:pPr>
            <w:r>
              <w:t xml:space="preserve">TBD </w:t>
            </w:r>
          </w:p>
        </w:tc>
      </w:tr>
      <w:tr w:rsidR="008149C0" w:rsidRPr="00C67CA3" w:rsidTr="002C6059">
        <w:tc>
          <w:tcPr>
            <w:tcW w:w="468" w:type="dxa"/>
            <w:tcBorders>
              <w:top w:val="dotted" w:sz="4" w:space="0" w:color="auto"/>
            </w:tcBorders>
            <w:shd w:val="clear" w:color="auto" w:fill="auto"/>
          </w:tcPr>
          <w:p w:rsidR="008149C0" w:rsidRPr="00C67CA3" w:rsidRDefault="008149C0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149C0" w:rsidRPr="00C67CA3" w:rsidRDefault="008149C0" w:rsidP="002C6059">
            <w:pPr>
              <w:spacing w:after="60"/>
            </w:pPr>
            <w:r w:rsidRPr="00C67CA3">
              <w:t>Recipients:</w:t>
            </w: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:rsidR="00873561" w:rsidRDefault="001504C9" w:rsidP="00873561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2024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r w:rsidR="008149C0" w:rsidRPr="00C67CA3">
              <w:t xml:space="preserve">   Static – Check Appropriate Users in Rule Settings</w:t>
            </w:r>
            <w:r w:rsidR="009C71F9">
              <w:t xml:space="preserve">: </w:t>
            </w:r>
            <w:r w:rsidR="00873561" w:rsidRPr="00873561">
              <w:t>Stephen.A.Rogers-1@ou.edu</w:t>
            </w:r>
          </w:p>
          <w:p w:rsidR="008149C0" w:rsidRPr="00C67CA3" w:rsidRDefault="001504C9" w:rsidP="00873561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2024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r w:rsidR="008149C0" w:rsidRPr="00C67CA3">
              <w:t xml:space="preserve">   Dynamic – Specified by Trigger or Stored Procedure</w:t>
            </w:r>
          </w:p>
        </w:tc>
      </w:tr>
      <w:tr w:rsidR="006A3CB6" w:rsidRPr="00C67CA3" w:rsidTr="002C6059">
        <w:tc>
          <w:tcPr>
            <w:tcW w:w="468" w:type="dxa"/>
            <w:tcBorders>
              <w:top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A3CB6" w:rsidRPr="00C67CA3" w:rsidRDefault="00511AFF" w:rsidP="002C6059">
            <w:pPr>
              <w:spacing w:after="60"/>
            </w:pPr>
            <w:r w:rsidRPr="00C67CA3">
              <w:t>Report Type:</w:t>
            </w: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11AFF" w:rsidRPr="00C67CA3" w:rsidRDefault="00873561" w:rsidP="002C6059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511AFF" w:rsidRPr="00C67CA3">
              <w:t xml:space="preserve">   Embedded</w:t>
            </w:r>
          </w:p>
          <w:p w:rsidR="006A3CB6" w:rsidRPr="00EE0F6A" w:rsidRDefault="00873561" w:rsidP="00F1557C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511AFF" w:rsidRPr="00C67CA3">
              <w:t xml:space="preserve">   Attached</w:t>
            </w:r>
            <w:r w:rsidR="00F5740D" w:rsidRPr="00C67CA3">
              <w:t xml:space="preserve">       </w:t>
            </w:r>
          </w:p>
        </w:tc>
      </w:tr>
      <w:tr w:rsidR="006A3CB6" w:rsidRPr="00C67CA3" w:rsidTr="002C6059">
        <w:tc>
          <w:tcPr>
            <w:tcW w:w="468" w:type="dxa"/>
            <w:tcBorders>
              <w:top w:val="dotted" w:sz="4" w:space="0" w:color="auto"/>
            </w:tcBorders>
            <w:shd w:val="clear" w:color="auto" w:fill="auto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1440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6A3CB6" w:rsidRPr="00C67CA3" w:rsidRDefault="006A3CB6" w:rsidP="002C6059">
            <w:pPr>
              <w:spacing w:after="60"/>
            </w:pPr>
          </w:p>
        </w:tc>
        <w:tc>
          <w:tcPr>
            <w:tcW w:w="81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6A3CB6" w:rsidRPr="00C67CA3" w:rsidRDefault="001504C9" w:rsidP="002C6059">
            <w:pPr>
              <w:spacing w:after="60"/>
            </w:pPr>
            <w:r w:rsidRPr="00C67CA3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1AFF" w:rsidRPr="00C67CA3">
              <w:instrText xml:space="preserve"> FORMCHECKBOX </w:instrText>
            </w:r>
            <w:r w:rsidR="00873561">
              <w:fldChar w:fldCharType="separate"/>
            </w:r>
            <w:r w:rsidRPr="00C67CA3">
              <w:fldChar w:fldCharType="end"/>
            </w:r>
            <w:r w:rsidR="00511AFF" w:rsidRPr="00C67CA3">
              <w:t xml:space="preserve">   Send if No Data</w:t>
            </w:r>
          </w:p>
        </w:tc>
      </w:tr>
    </w:tbl>
    <w:p w:rsidR="008E622C" w:rsidRPr="00C67CA3" w:rsidRDefault="008E622C">
      <w:pPr>
        <w:rPr>
          <w:b/>
        </w:rPr>
      </w:pPr>
    </w:p>
    <w:p w:rsidR="00E86001" w:rsidRPr="00C67CA3" w:rsidRDefault="00E86001">
      <w:pPr>
        <w:rPr>
          <w:b/>
        </w:rPr>
      </w:pPr>
    </w:p>
    <w:p w:rsidR="00511AFF" w:rsidRPr="00C67CA3" w:rsidRDefault="00511AFF" w:rsidP="00511AFF">
      <w:pPr>
        <w:outlineLvl w:val="0"/>
        <w:rPr>
          <w:b/>
        </w:rPr>
      </w:pPr>
      <w:r w:rsidRPr="00C67CA3">
        <w:rPr>
          <w:b/>
        </w:rPr>
        <w:t>Database Information</w:t>
      </w:r>
      <w:r w:rsidRPr="00C67CA3">
        <w:rPr>
          <w:b/>
        </w:rPr>
        <w:tab/>
      </w:r>
      <w:r w:rsidRPr="00C67CA3">
        <w:rPr>
          <w:b/>
        </w:rPr>
        <w:tab/>
      </w:r>
      <w:r w:rsidRPr="00C67CA3">
        <w:rPr>
          <w:b/>
        </w:rPr>
        <w:tab/>
      </w:r>
      <w:r w:rsidRPr="00C67CA3">
        <w:rPr>
          <w:b/>
        </w:rPr>
        <w:tab/>
      </w:r>
      <w:r w:rsidRPr="00C67CA3">
        <w:rPr>
          <w:b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68"/>
        <w:gridCol w:w="2340"/>
        <w:gridCol w:w="7200"/>
      </w:tblGrid>
      <w:tr w:rsidR="00511AFF" w:rsidRPr="00C67CA3" w:rsidTr="002C6059">
        <w:trPr>
          <w:trHeight w:val="438"/>
        </w:trPr>
        <w:tc>
          <w:tcPr>
            <w:tcW w:w="468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11AFF" w:rsidRPr="00C67CA3" w:rsidRDefault="00511AFF" w:rsidP="002C6059">
            <w:pPr>
              <w:spacing w:after="60"/>
            </w:pPr>
          </w:p>
        </w:tc>
        <w:tc>
          <w:tcPr>
            <w:tcW w:w="2340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1AFF" w:rsidRPr="00C67CA3" w:rsidRDefault="00511AFF" w:rsidP="002C6059">
            <w:pPr>
              <w:spacing w:after="60"/>
            </w:pPr>
            <w:r w:rsidRPr="00C67CA3">
              <w:t>Database:</w:t>
            </w:r>
          </w:p>
        </w:tc>
        <w:tc>
          <w:tcPr>
            <w:tcW w:w="72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11AFF" w:rsidRPr="00C67CA3" w:rsidRDefault="001504C9" w:rsidP="002C6059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0236A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r w:rsidR="00511AFF" w:rsidRPr="00C67CA3">
              <w:t xml:space="preserve">   MSSQL</w:t>
            </w:r>
          </w:p>
          <w:p w:rsidR="00511AFF" w:rsidRPr="00C67CA3" w:rsidRDefault="001504C9" w:rsidP="002C6059">
            <w:pPr>
              <w:spacing w:after="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236A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r w:rsidR="00511AFF" w:rsidRPr="00C67CA3">
              <w:t xml:space="preserve">   Oracle</w:t>
            </w:r>
          </w:p>
        </w:tc>
      </w:tr>
      <w:tr w:rsidR="00511AFF" w:rsidRPr="00C67CA3" w:rsidTr="002C6059">
        <w:trPr>
          <w:trHeight w:val="438"/>
        </w:trPr>
        <w:tc>
          <w:tcPr>
            <w:tcW w:w="4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11AFF" w:rsidRPr="00C67CA3" w:rsidRDefault="00511AFF" w:rsidP="002C6059">
            <w:pPr>
              <w:spacing w:after="60"/>
            </w:pP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1AFF" w:rsidRPr="00C67CA3" w:rsidRDefault="00511AFF" w:rsidP="002C6059">
            <w:pPr>
              <w:spacing w:after="60"/>
            </w:pPr>
            <w:r w:rsidRPr="00C67CA3">
              <w:t>Frequency:</w:t>
            </w:r>
          </w:p>
        </w:tc>
        <w:bookmarkStart w:id="1" w:name="Check4"/>
        <w:tc>
          <w:tcPr>
            <w:tcW w:w="7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511AFF" w:rsidRPr="00C67CA3" w:rsidRDefault="001504C9" w:rsidP="002C6059">
            <w:pPr>
              <w:spacing w:after="60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71F9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bookmarkEnd w:id="1"/>
            <w:r w:rsidR="00511AFF" w:rsidRPr="00C67CA3">
              <w:t xml:space="preserve">   Immediate (Trigger)</w:t>
            </w:r>
          </w:p>
          <w:bookmarkStart w:id="2" w:name="Check5"/>
          <w:p w:rsidR="00511AFF" w:rsidRPr="00C67CA3" w:rsidRDefault="001504C9" w:rsidP="002C6059">
            <w:pPr>
              <w:spacing w:after="6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71F9">
              <w:instrText xml:space="preserve"> FORMCHECKBOX </w:instrText>
            </w:r>
            <w:r w:rsidR="00873561">
              <w:fldChar w:fldCharType="separate"/>
            </w:r>
            <w:r>
              <w:fldChar w:fldCharType="end"/>
            </w:r>
            <w:bookmarkEnd w:id="2"/>
            <w:r w:rsidR="00511AFF" w:rsidRPr="00C67CA3">
              <w:t xml:space="preserve">   Scheduled (Stored Procedure)</w:t>
            </w:r>
          </w:p>
          <w:p w:rsidR="00511AFF" w:rsidRPr="00C67CA3" w:rsidRDefault="00511AFF" w:rsidP="002C6059">
            <w:pPr>
              <w:spacing w:after="60"/>
            </w:pPr>
            <w:r w:rsidRPr="00C67CA3">
              <w:tab/>
            </w:r>
            <w:bookmarkStart w:id="3" w:name="Check6"/>
            <w:r w:rsidR="001504C9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0F6A">
              <w:instrText xml:space="preserve"> FORMCHECKBOX </w:instrText>
            </w:r>
            <w:r w:rsidR="00873561">
              <w:fldChar w:fldCharType="separate"/>
            </w:r>
            <w:r w:rsidR="001504C9">
              <w:fldChar w:fldCharType="end"/>
            </w:r>
            <w:bookmarkEnd w:id="3"/>
            <w:r w:rsidRPr="00C67CA3">
              <w:t xml:space="preserve"> Daily    </w:t>
            </w:r>
            <w:bookmarkStart w:id="4" w:name="Check7"/>
            <w:r w:rsidR="001504C9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0F6A">
              <w:instrText xml:space="preserve"> FORMCHECKBOX </w:instrText>
            </w:r>
            <w:r w:rsidR="00873561">
              <w:fldChar w:fldCharType="separate"/>
            </w:r>
            <w:r w:rsidR="001504C9">
              <w:fldChar w:fldCharType="end"/>
            </w:r>
            <w:bookmarkEnd w:id="4"/>
            <w:r w:rsidRPr="00C67CA3">
              <w:t xml:space="preserve"> Weekly    </w:t>
            </w:r>
            <w:r w:rsidR="001504C9" w:rsidRPr="00C67CA3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C67CA3">
              <w:instrText xml:space="preserve"> FORMCHECKBOX </w:instrText>
            </w:r>
            <w:r w:rsidR="00873561">
              <w:fldChar w:fldCharType="separate"/>
            </w:r>
            <w:r w:rsidR="001504C9" w:rsidRPr="00C67CA3">
              <w:fldChar w:fldCharType="end"/>
            </w:r>
            <w:bookmarkEnd w:id="5"/>
            <w:r w:rsidRPr="00C67CA3">
              <w:t xml:space="preserve"> Monthly    </w:t>
            </w:r>
            <w:r w:rsidR="001504C9" w:rsidRPr="00C67CA3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Pr="00C67CA3">
              <w:instrText xml:space="preserve"> FORMCHECKBOX </w:instrText>
            </w:r>
            <w:r w:rsidR="00873561">
              <w:fldChar w:fldCharType="separate"/>
            </w:r>
            <w:r w:rsidR="001504C9" w:rsidRPr="00C67CA3">
              <w:fldChar w:fldCharType="end"/>
            </w:r>
            <w:bookmarkEnd w:id="6"/>
            <w:r w:rsidRPr="00C67CA3">
              <w:t xml:space="preserve"> Other</w:t>
            </w:r>
          </w:p>
          <w:p w:rsidR="00E86001" w:rsidRPr="002C6059" w:rsidRDefault="00E86001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>(Scheduled Notifications require the use of MSSQL or Oracle Jobs)</w:t>
            </w:r>
          </w:p>
          <w:p w:rsidR="009C71F9" w:rsidRPr="002C6059" w:rsidRDefault="009C71F9" w:rsidP="00873561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Every </w:t>
            </w:r>
            <w:r w:rsidR="00F1557C">
              <w:rPr>
                <w:sz w:val="20"/>
                <w:szCs w:val="20"/>
              </w:rPr>
              <w:t xml:space="preserve">day at </w:t>
            </w:r>
            <w:r w:rsidR="00873561">
              <w:rPr>
                <w:sz w:val="20"/>
                <w:szCs w:val="20"/>
              </w:rPr>
              <w:t>9A</w:t>
            </w:r>
            <w:r w:rsidR="00F1557C">
              <w:rPr>
                <w:sz w:val="20"/>
                <w:szCs w:val="20"/>
              </w:rPr>
              <w:t>M.</w:t>
            </w:r>
          </w:p>
        </w:tc>
      </w:tr>
      <w:tr w:rsidR="00511AFF" w:rsidRPr="00C67CA3" w:rsidTr="002C6059">
        <w:tc>
          <w:tcPr>
            <w:tcW w:w="468" w:type="dxa"/>
            <w:tcBorders>
              <w:top w:val="dotted" w:sz="4" w:space="0" w:color="auto"/>
            </w:tcBorders>
            <w:shd w:val="clear" w:color="auto" w:fill="auto"/>
          </w:tcPr>
          <w:p w:rsidR="00511AFF" w:rsidRPr="00C67CA3" w:rsidRDefault="00511AFF" w:rsidP="002C6059">
            <w:pPr>
              <w:spacing w:after="60"/>
            </w:pPr>
          </w:p>
        </w:tc>
        <w:tc>
          <w:tcPr>
            <w:tcW w:w="2340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511AFF" w:rsidRPr="00C67CA3" w:rsidRDefault="00511AFF" w:rsidP="002C6059">
            <w:pPr>
              <w:spacing w:after="60"/>
            </w:pPr>
            <w:r w:rsidRPr="00C67CA3">
              <w:t>Query</w:t>
            </w:r>
          </w:p>
        </w:tc>
        <w:tc>
          <w:tcPr>
            <w:tcW w:w="72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</w:tcPr>
          <w:p w:rsidR="00F1557C" w:rsidRPr="008519BF" w:rsidRDefault="00F1557C" w:rsidP="00F1557C">
            <w:pPr>
              <w:spacing w:after="60"/>
              <w:rPr>
                <w:sz w:val="20"/>
                <w:szCs w:val="20"/>
              </w:rPr>
            </w:pPr>
            <w:r w:rsidRPr="008519BF">
              <w:rPr>
                <w:sz w:val="20"/>
                <w:szCs w:val="20"/>
              </w:rPr>
              <w:t>(The following is to be run on the database server on the Versatile Database)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PROCN_BOXED_9AM_ITEMS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NOTIFICATIONS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NOTIFY_TYPE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NOTIFY_PARAMS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NOTIFY_RECIPIENTS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'BOXED_9AM'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GroupBy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=0'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1557C" w:rsidRDefault="00873561" w:rsidP="008735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1557C" w:rsidRDefault="00F1557C" w:rsidP="002C6059">
            <w:pPr>
              <w:spacing w:after="60"/>
              <w:rPr>
                <w:sz w:val="20"/>
                <w:szCs w:val="20"/>
              </w:rPr>
            </w:pPr>
          </w:p>
          <w:p w:rsidR="00EF7F19" w:rsidRDefault="00EF7F19" w:rsidP="002C6059">
            <w:pPr>
              <w:spacing w:after="60"/>
              <w:rPr>
                <w:sz w:val="20"/>
                <w:szCs w:val="20"/>
              </w:rPr>
            </w:pPr>
          </w:p>
          <w:p w:rsidR="00EF7F19" w:rsidRDefault="00EF7F19" w:rsidP="002C6059">
            <w:pPr>
              <w:spacing w:after="60"/>
              <w:rPr>
                <w:sz w:val="20"/>
                <w:szCs w:val="20"/>
              </w:rPr>
            </w:pP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Create a job to run </w:t>
            </w:r>
            <w:r w:rsidR="00D94A96">
              <w:rPr>
                <w:sz w:val="20"/>
                <w:szCs w:val="20"/>
              </w:rPr>
              <w:t xml:space="preserve">every </w:t>
            </w:r>
            <w:r w:rsidR="00F1557C">
              <w:rPr>
                <w:sz w:val="20"/>
                <w:szCs w:val="20"/>
              </w:rPr>
              <w:t xml:space="preserve">day at </w:t>
            </w:r>
            <w:r w:rsidR="00873561">
              <w:rPr>
                <w:sz w:val="20"/>
                <w:szCs w:val="20"/>
              </w:rPr>
              <w:t>9a</w:t>
            </w:r>
            <w:r w:rsidR="00F1557C">
              <w:rPr>
                <w:sz w:val="20"/>
                <w:szCs w:val="20"/>
              </w:rPr>
              <w:t>m</w:t>
            </w:r>
            <w:r w:rsidRPr="002C6059">
              <w:rPr>
                <w:sz w:val="20"/>
                <w:szCs w:val="20"/>
              </w:rPr>
              <w:t xml:space="preserve"> on SQL Server.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</w:t>
            </w:r>
            <w:proofErr w:type="spellStart"/>
            <w:r w:rsidRPr="002C6059">
              <w:rPr>
                <w:sz w:val="20"/>
                <w:szCs w:val="20"/>
              </w:rPr>
              <w:t>i</w:t>
            </w:r>
            <w:proofErr w:type="spellEnd"/>
            <w:r w:rsidRPr="002C6059">
              <w:rPr>
                <w:sz w:val="20"/>
                <w:szCs w:val="20"/>
              </w:rPr>
              <w:t>.  Expand SQL Server Agent under the db server in Management Studio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ii. Under the Agent, right-click on Jobs and select New Job.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</w:t>
            </w:r>
            <w:proofErr w:type="spellStart"/>
            <w:r w:rsidRPr="002C6059">
              <w:rPr>
                <w:sz w:val="20"/>
                <w:szCs w:val="20"/>
              </w:rPr>
              <w:t>iii.General</w:t>
            </w:r>
            <w:proofErr w:type="spellEnd"/>
            <w:r w:rsidRPr="002C6059">
              <w:rPr>
                <w:sz w:val="20"/>
                <w:szCs w:val="20"/>
              </w:rPr>
              <w:t>: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-Fill in Name (i.e. </w:t>
            </w:r>
            <w:r w:rsidR="00873561" w:rsidRPr="00873561">
              <w:rPr>
                <w:b/>
                <w:sz w:val="20"/>
                <w:szCs w:val="20"/>
              </w:rPr>
              <w:t>BOXED_9AM</w:t>
            </w:r>
            <w:r w:rsidRPr="002C6059">
              <w:rPr>
                <w:sz w:val="20"/>
                <w:szCs w:val="20"/>
              </w:rPr>
              <w:t>)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-Owner (</w:t>
            </w:r>
            <w:proofErr w:type="spellStart"/>
            <w:r w:rsidR="00873561">
              <w:rPr>
                <w:sz w:val="20"/>
                <w:szCs w:val="20"/>
              </w:rPr>
              <w:t>vprof</w:t>
            </w:r>
            <w:proofErr w:type="spellEnd"/>
            <w:r w:rsidRPr="002C6059">
              <w:rPr>
                <w:sz w:val="20"/>
                <w:szCs w:val="20"/>
              </w:rPr>
              <w:t>…or Versatile database user)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-Make sure its enabled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iv. Steps: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-Click New...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-Step name (i.e. Trigger Notification  Insert)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-Type = Transact-SQL script (T-SQL)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-Run As (can leave empty)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-Select Versatile database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-Command...enter SQL statement to run...make sure it Parses</w:t>
            </w:r>
            <w:r w:rsidR="008A5371">
              <w:rPr>
                <w:sz w:val="20"/>
                <w:szCs w:val="20"/>
              </w:rPr>
              <w:t>: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</w:p>
          <w:p w:rsidR="00873561" w:rsidRDefault="00873561" w:rsidP="008735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PROCN_BOXED_9AM_ITEMS</w:t>
            </w:r>
          </w:p>
          <w:p w:rsidR="001E27CC" w:rsidRPr="002C6059" w:rsidRDefault="00873561" w:rsidP="00873561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v.  Schedules: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 Click New...</w:t>
            </w:r>
          </w:p>
          <w:p w:rsidR="001E27CC" w:rsidRPr="002C6059" w:rsidRDefault="001E27CC" w:rsidP="002C6059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 Name (i.e. </w:t>
            </w:r>
            <w:r w:rsidR="00EF7F19">
              <w:rPr>
                <w:sz w:val="20"/>
                <w:szCs w:val="20"/>
              </w:rPr>
              <w:t>Daily</w:t>
            </w:r>
            <w:r w:rsidRPr="002C6059">
              <w:rPr>
                <w:sz w:val="20"/>
                <w:szCs w:val="20"/>
              </w:rPr>
              <w:t xml:space="preserve"> run)</w:t>
            </w:r>
          </w:p>
          <w:p w:rsidR="00511AFF" w:rsidRPr="002C6059" w:rsidRDefault="001E27CC" w:rsidP="00873561">
            <w:pPr>
              <w:spacing w:after="60"/>
              <w:rPr>
                <w:sz w:val="20"/>
                <w:szCs w:val="20"/>
              </w:rPr>
            </w:pPr>
            <w:r w:rsidRPr="002C6059">
              <w:rPr>
                <w:sz w:val="20"/>
                <w:szCs w:val="20"/>
              </w:rPr>
              <w:t xml:space="preserve">          - Specify schedule…running at </w:t>
            </w:r>
            <w:r w:rsidR="00873561">
              <w:rPr>
                <w:sz w:val="20"/>
                <w:szCs w:val="20"/>
              </w:rPr>
              <w:t>9a</w:t>
            </w:r>
            <w:r w:rsidR="00EF7F19">
              <w:rPr>
                <w:sz w:val="20"/>
                <w:szCs w:val="20"/>
              </w:rPr>
              <w:t>m</w:t>
            </w:r>
            <w:r w:rsidRPr="002C6059">
              <w:rPr>
                <w:sz w:val="20"/>
                <w:szCs w:val="20"/>
              </w:rPr>
              <w:t xml:space="preserve"> every </w:t>
            </w:r>
            <w:r w:rsidR="00EF7F19">
              <w:rPr>
                <w:sz w:val="20"/>
                <w:szCs w:val="20"/>
              </w:rPr>
              <w:t>day</w:t>
            </w:r>
          </w:p>
        </w:tc>
      </w:tr>
    </w:tbl>
    <w:p w:rsidR="00511AFF" w:rsidRPr="00C67CA3" w:rsidRDefault="00511AFF" w:rsidP="00511AFF"/>
    <w:p w:rsidR="00511AFF" w:rsidRPr="00C67CA3" w:rsidRDefault="00511AFF" w:rsidP="00511AFF"/>
    <w:p w:rsidR="00CD025E" w:rsidRPr="00C67CA3" w:rsidRDefault="00E86001" w:rsidP="00A229BD">
      <w:pPr>
        <w:spacing w:after="60" w:line="360" w:lineRule="auto"/>
      </w:pPr>
      <w:r w:rsidRPr="00C67CA3">
        <w:t xml:space="preserve">Additional </w:t>
      </w:r>
      <w:r w:rsidR="004914D8" w:rsidRPr="00C67CA3">
        <w:t xml:space="preserve">Notes: </w:t>
      </w:r>
      <w:bookmarkStart w:id="7" w:name="Text11"/>
      <w:r w:rsidR="001504C9" w:rsidRPr="00C67CA3">
        <w:fldChar w:fldCharType="begin">
          <w:ffData>
            <w:name w:val="Text11"/>
            <w:enabled/>
            <w:calcOnExit w:val="0"/>
            <w:textInput/>
          </w:ffData>
        </w:fldChar>
      </w:r>
      <w:r w:rsidR="00A229BD" w:rsidRPr="00C67CA3">
        <w:instrText xml:space="preserve"> FORMTEXT </w:instrText>
      </w:r>
      <w:r w:rsidR="001504C9" w:rsidRPr="00C67CA3">
        <w:fldChar w:fldCharType="separate"/>
      </w:r>
      <w:r w:rsidR="00A229BD" w:rsidRPr="00C67CA3">
        <w:rPr>
          <w:noProof/>
        </w:rPr>
        <w:t> </w:t>
      </w:r>
      <w:r w:rsidR="00A229BD" w:rsidRPr="00C67CA3">
        <w:rPr>
          <w:noProof/>
        </w:rPr>
        <w:t> </w:t>
      </w:r>
      <w:r w:rsidR="00A229BD" w:rsidRPr="00C67CA3">
        <w:rPr>
          <w:noProof/>
        </w:rPr>
        <w:t> </w:t>
      </w:r>
      <w:r w:rsidR="00A229BD" w:rsidRPr="00C67CA3">
        <w:rPr>
          <w:noProof/>
        </w:rPr>
        <w:t> </w:t>
      </w:r>
      <w:r w:rsidR="00A229BD" w:rsidRPr="00C67CA3">
        <w:rPr>
          <w:noProof/>
        </w:rPr>
        <w:t xml:space="preserve">                                                                                                                              </w:t>
      </w:r>
      <w:r w:rsidR="00A229BD" w:rsidRPr="00C67CA3">
        <w:rPr>
          <w:noProof/>
        </w:rPr>
        <w:t> </w:t>
      </w:r>
      <w:r w:rsidR="001504C9" w:rsidRPr="00C67CA3">
        <w:fldChar w:fldCharType="end"/>
      </w:r>
      <w:bookmarkEnd w:id="7"/>
    </w:p>
    <w:p w:rsidR="00CD025E" w:rsidRPr="00C67CA3" w:rsidRDefault="00CD025E" w:rsidP="00A229BD">
      <w:pPr>
        <w:spacing w:after="60" w:line="360" w:lineRule="auto"/>
      </w:pPr>
    </w:p>
    <w:sectPr w:rsidR="00CD025E" w:rsidRPr="00C67CA3" w:rsidSect="007C6B15">
      <w:headerReference w:type="default" r:id="rId6"/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57C" w:rsidRDefault="00F1557C">
      <w:r>
        <w:separator/>
      </w:r>
    </w:p>
  </w:endnote>
  <w:endnote w:type="continuationSeparator" w:id="0">
    <w:p w:rsidR="00F1557C" w:rsidRDefault="00F1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57C" w:rsidRDefault="00873561">
    <w:pPr>
      <w:pStyle w:val="Footer"/>
    </w:pPr>
    <w:r>
      <w:fldChar w:fldCharType="begin"/>
    </w:r>
    <w:r>
      <w:instrText xml:space="preserve"> DATE \@ "MM/dd/yyyy" </w:instrText>
    </w:r>
    <w:r>
      <w:fldChar w:fldCharType="separate"/>
    </w:r>
    <w:r w:rsidR="00611E98">
      <w:rPr>
        <w:noProof/>
      </w:rPr>
      <w:t>03/31/2017</w:t>
    </w:r>
    <w:r>
      <w:rPr>
        <w:noProof/>
      </w:rPr>
      <w:fldChar w:fldCharType="end"/>
    </w:r>
    <w:r w:rsidR="00F1557C">
      <w:tab/>
    </w:r>
    <w:r w:rsidR="00F1557C">
      <w:tab/>
    </w:r>
    <w:r w:rsidR="00F1557C">
      <w:tab/>
      <w:t xml:space="preserve">  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F1557C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57C" w:rsidRDefault="00F1557C">
      <w:r>
        <w:separator/>
      </w:r>
    </w:p>
  </w:footnote>
  <w:footnote w:type="continuationSeparator" w:id="0">
    <w:p w:rsidR="00F1557C" w:rsidRDefault="00F1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168"/>
      <w:gridCol w:w="7200"/>
    </w:tblGrid>
    <w:tr w:rsidR="00F1557C" w:rsidTr="002C6059">
      <w:trPr>
        <w:trHeight w:val="710"/>
      </w:trPr>
      <w:tc>
        <w:tcPr>
          <w:tcW w:w="3168" w:type="dxa"/>
          <w:shd w:val="clear" w:color="auto" w:fill="auto"/>
        </w:tcPr>
        <w:p w:rsidR="00F1557C" w:rsidRDefault="00611E98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809750" cy="523875"/>
                <wp:effectExtent l="0" t="0" r="0" b="0"/>
                <wp:docPr id="1" name="Picture 1" descr="zasio_left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asio_lef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shd w:val="clear" w:color="auto" w:fill="auto"/>
          <w:vAlign w:val="center"/>
        </w:tcPr>
        <w:p w:rsidR="00F1557C" w:rsidRPr="002C6059" w:rsidRDefault="00F1557C" w:rsidP="00F3177C">
          <w:pPr>
            <w:pStyle w:val="Header"/>
            <w:rPr>
              <w:rFonts w:ascii="Rockwell" w:hAnsi="Rockwell"/>
              <w:b/>
              <w:sz w:val="36"/>
              <w:szCs w:val="36"/>
            </w:rPr>
          </w:pPr>
          <w:r w:rsidRPr="002C6059">
            <w:rPr>
              <w:rFonts w:ascii="Rockwell" w:hAnsi="Rockwell"/>
              <w:b/>
              <w:sz w:val="36"/>
              <w:szCs w:val="36"/>
            </w:rPr>
            <w:t>Versatile Notification Server</w:t>
          </w:r>
        </w:p>
        <w:p w:rsidR="00F1557C" w:rsidRPr="002C6059" w:rsidRDefault="00F1557C" w:rsidP="00F3177C">
          <w:pPr>
            <w:pStyle w:val="Header"/>
            <w:rPr>
              <w:rFonts w:ascii="Rockwell" w:hAnsi="Rockwell"/>
              <w:b/>
            </w:rPr>
          </w:pPr>
          <w:r w:rsidRPr="002C6059">
            <w:rPr>
              <w:rFonts w:ascii="Rockwell" w:hAnsi="Rockwell"/>
              <w:b/>
            </w:rPr>
            <w:t>Notification Setup Information</w:t>
          </w:r>
        </w:p>
      </w:tc>
    </w:tr>
  </w:tbl>
  <w:p w:rsidR="00F1557C" w:rsidRDefault="00F155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314" fillcolor="white">
      <v:fill color="white" opacity="0"/>
      <v:stroke weight="2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8"/>
    <w:rsid w:val="00040733"/>
    <w:rsid w:val="00072024"/>
    <w:rsid w:val="000E4F8A"/>
    <w:rsid w:val="000F0AFE"/>
    <w:rsid w:val="0012577B"/>
    <w:rsid w:val="00142639"/>
    <w:rsid w:val="00142CB2"/>
    <w:rsid w:val="001504C9"/>
    <w:rsid w:val="00151642"/>
    <w:rsid w:val="00183E78"/>
    <w:rsid w:val="001E27CC"/>
    <w:rsid w:val="00211921"/>
    <w:rsid w:val="00294D97"/>
    <w:rsid w:val="002C06CA"/>
    <w:rsid w:val="002C6059"/>
    <w:rsid w:val="00357A46"/>
    <w:rsid w:val="0036469E"/>
    <w:rsid w:val="00385725"/>
    <w:rsid w:val="004678D3"/>
    <w:rsid w:val="004914D8"/>
    <w:rsid w:val="004A5C3B"/>
    <w:rsid w:val="004C0DC5"/>
    <w:rsid w:val="00511AFF"/>
    <w:rsid w:val="005B33FF"/>
    <w:rsid w:val="005B6D84"/>
    <w:rsid w:val="005D3BE8"/>
    <w:rsid w:val="005F1B10"/>
    <w:rsid w:val="00600F6D"/>
    <w:rsid w:val="00611E98"/>
    <w:rsid w:val="00643183"/>
    <w:rsid w:val="006A3CB6"/>
    <w:rsid w:val="00714C54"/>
    <w:rsid w:val="00723210"/>
    <w:rsid w:val="0074352B"/>
    <w:rsid w:val="00791439"/>
    <w:rsid w:val="007B0720"/>
    <w:rsid w:val="007C6B15"/>
    <w:rsid w:val="008149C0"/>
    <w:rsid w:val="00837F42"/>
    <w:rsid w:val="00873561"/>
    <w:rsid w:val="008A5371"/>
    <w:rsid w:val="008C4363"/>
    <w:rsid w:val="008E622C"/>
    <w:rsid w:val="00907D6C"/>
    <w:rsid w:val="009964C8"/>
    <w:rsid w:val="009C71F9"/>
    <w:rsid w:val="00A229BD"/>
    <w:rsid w:val="00A274E2"/>
    <w:rsid w:val="00A84DAA"/>
    <w:rsid w:val="00AA195D"/>
    <w:rsid w:val="00B51BCF"/>
    <w:rsid w:val="00BA4EDE"/>
    <w:rsid w:val="00C02840"/>
    <w:rsid w:val="00C408DB"/>
    <w:rsid w:val="00C67CA3"/>
    <w:rsid w:val="00C954CC"/>
    <w:rsid w:val="00CD025E"/>
    <w:rsid w:val="00D0236A"/>
    <w:rsid w:val="00D257C0"/>
    <w:rsid w:val="00D40B38"/>
    <w:rsid w:val="00D566D6"/>
    <w:rsid w:val="00D93C2F"/>
    <w:rsid w:val="00D94A96"/>
    <w:rsid w:val="00E11395"/>
    <w:rsid w:val="00E74CBA"/>
    <w:rsid w:val="00E86001"/>
    <w:rsid w:val="00EE0F6A"/>
    <w:rsid w:val="00EF7F19"/>
    <w:rsid w:val="00F044DC"/>
    <w:rsid w:val="00F1557C"/>
    <w:rsid w:val="00F3177C"/>
    <w:rsid w:val="00F438C8"/>
    <w:rsid w:val="00F5740D"/>
    <w:rsid w:val="00F84217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white">
      <v:fill color="white" opacity="0"/>
      <v:stroke weight="2.25pt"/>
    </o:shapedefaults>
    <o:shapelayout v:ext="edit">
      <o:idmap v:ext="edit" data="1"/>
    </o:shapelayout>
  </w:shapeDefaults>
  <w:decimalSymbol w:val="."/>
  <w:listSeparator w:val=","/>
  <w14:docId w14:val="62FE9695"/>
  <w15:docId w15:val="{EAFE1A55-65AF-4829-A159-FB524BC2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4C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C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C6B1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5B6D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6D8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2321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23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schneider\Application%20Data\Microsoft\Templates\Vssent%20Server%20Inf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Vssent Server Info.dot</Template>
  <TotalTime>32</TotalTime>
  <Pages>3</Pages>
  <Words>322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Company:</vt:lpstr>
    </vt:vector>
  </TitlesOfParts>
  <Company>Zasio Enterprises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Company:</dc:title>
  <dc:subject/>
  <dc:creator>dschneider</dc:creator>
  <cp:keywords/>
  <dc:description/>
  <cp:lastModifiedBy>Eric Ramstad</cp:lastModifiedBy>
  <cp:revision>4</cp:revision>
  <cp:lastPrinted>2013-03-15T15:10:00Z</cp:lastPrinted>
  <dcterms:created xsi:type="dcterms:W3CDTF">2017-03-31T15:10:00Z</dcterms:created>
  <dcterms:modified xsi:type="dcterms:W3CDTF">2017-03-31T15:42:00Z</dcterms:modified>
</cp:coreProperties>
</file>